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后汉书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卷十下皇后纪十下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桓帝懿獻梁皇后諱女瑩，〔一〕順烈皇后之女弟也。帝初為蠡吾侯，梁太后徵，欲與后為婚，未及嘉禮，〔二〕會質帝崩，因以立帝。明年，有司奏太后曰：“春秋迎王后于紀，在塗則稱后。〔三〕今大將軍冀女弟，膺紹聖善。〔四〕結婚之際，有命既集，〔五〕宜備禮章，時進徵幣。〔六〕請下三公、太常案禮儀。”奏可。於是悉依孝惠皇帝納后故事，聘黄金二萬斤，納采鴈璧乘馬束帛，一如舊典。〔七〕建和元年六月始入掖庭，八月立為皇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154CE"/>
    <w:rsid w:val="0B9154CE"/>
    <w:rsid w:val="6D535020"/>
    <w:rsid w:val="7690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2009-03-04T13:53:00Z</dcterms:created>
  <dc:creator>zhangyi</dc:creator>
  <cp:lastModifiedBy>zhangyi</cp:lastModifiedBy>
  <dcterms:modified xsi:type="dcterms:W3CDTF">2009-03-05T12:15:03Z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