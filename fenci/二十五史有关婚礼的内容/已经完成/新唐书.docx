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新唐书志八礼八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皇帝納皇后。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命太尉爲使，宗正卿爲副，吏部承以戒之。前一日，有司展縣、設桉、陳車輿于太極殿廷，如元日。文武九品、朝集、蕃客之位，皆如冠禮。設使者受命位於大橫街南道東，西上，副少退，北面。侍中請“中嚴”。羣臣入就位。使、副入，立於門外道東，西面。黃門侍郞引幡、節，中書侍郞引制書桉，立於左延明門內道北，西面北上。乃奏“外辦”。皇帝衮冕御輿，出自西房，卽御座。使、副入，就位。典儀曰：“再拜。”在位者皆再拜。侍中前承制，降詣使者東北，西面曰：“有制。”使、副再拜。侍中宣制曰：“納某官某氏女爲皇后，命公等持節行納采等禮。”使、副又拜。主節立於使者東北，西面，以節授黃門侍郞，侍郞以授使者，付于主節，立於後。中書侍郞引制書桉立於使者東北，以制書授使者，置於桉。典儀曰：“再拜。”在位者皆再拜。使、副出，持節者前導，持桉者次之。侍中奏“禮畢”。皇帝入，在位者以次出。初，使、副乘輅，鼓吹備而不作，從者乘車以從。其制書以油絡網犢車載之。其日大昕，使、副至于次，主人受於廟若寢。布神席於室戶外之西，莞筵紛純，加藻席畫純，南向，右彫几。使、副立於門西，北上，持幡、節者立於北，少退，制桉立於南，執鴈者又在其南，皆東面。主人立於大門內，西面。儐者北面，受命於左，出立於門東，西面，曰：“敢請事。”使者曰：“某奉制納采。”儐者入吿。主人曰：“臣某之女若如人，旣蒙制訪，臣某不敢辭。”儐者出吿，入引主人出，迎使者於大門外之南，北面再拜。使者不答。主人揖使、副先入，至於階。使、副入，導以幡、節，桉、鴈從之。幡、節立西階之西，東面；使者由階升，立於兩楹間，南面；副在西南，持桉及執鴈者又在西南，皆東面。主人升阼階，當使者前，北面立。持桉者以桉進，授使者以制書，節脫衣，使者曰：“有制。”主人再拜。宣制，主人降詣階間，北面，再拜𥡴首，升，進，北面受制書，以授左右。使者授鴈，主人再拜，進受鴈，以授左右。儐者引答表桉進，立於主人後，少西，以表授主人。主人進，授使者，退復位，再拜。節加衣。謁者引使、副降自西階以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制文以版，長一尺二寸，博四寸，厚八分，后家答版亦如之。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問名。使者旣出，遂立於內門外之西，東面；主人立於內門內東廂，西面。儐者出請事，使者曰：“將加卜筮，奉制問名。”儐者入吿。主人曰：“臣某之子若如人，旣蒙制訪，臣某不敢辭。”儐者出吿，入，引主人出，迎使者以入，授主人以制書，答表皆如納采。使、副降自西階以，西向。儐者出請事，使者曰：“禮畢。”儐者入吿，主人曰：“某公奉制至於某之室，某有先人之禮，請禮從者。”儐者出吿，使者曰：“某旣得將事，敢辭。”儐者入吿，主人曰：“先人之禮，敢固以請。”儐者出吿，使者曰：“某辭不得命，敢不從。”儐者入吿，遂引主人升立於序端。掌事者徹几，設二筵東上。設甒醴於東房西牖。下，加杓冪，坫在尊北；實觶二，角柶二，籩、豆各一，實以脯醢，在坫北。又設洗於東南。主人降迎使者，西面揖，先入。使、副入門而左，主人入門而右。至階，主人曰：“請某位升。”使者曰：“某敢辭。”主人又曰：“固請某位升。”使者曰：“某敢固辭。”主人又曰：“終請某位升。”使者曰：“敢終辭。”主人升自阼階，使、副升自西階，北面立。主人阼階上，北面再拜。受几於序端。掌事者內拂几三，奉兩端西北向以進。主人東南向，外拂几三，振袂，內執之。掌事者一人又執几以從，主人進，西北向。使者序進，迎受於筵前，東南向以俟。主人還東階上，北面再拜送。使者以几跪進，北面跪，各設於坐左，退於西階上，北面東上，答拜，立於階西，東面南上。贊者二人俱升，取觶降，盥手，洗觶，升，實醴，加柶於觶，覆之，面葉，出房，南面。主人受醴，面面柄，進使者筵前西，北面立。又贊者執觶以從。使者西階上，北面，各一拜，序進筵前東，南面。主人又以次授醴，使者受，俱復西階上位。主人退，復東階上，北面一拜送。掌事者以次薦脯醢於筵前。使者各進，升筵，皆坐，左執觶，右取脯，擩於醢，祭於籩、豆之間，各以柶祭醴三，始扱一祭，又扱再祭，興；各以柶兼諸觶上，躐降筵於西階上，俱北面坐，啐醴，建柶，各奠觶於薦，遂拜，執觶，興。主人答拜。使者進，升筵坐，各奠觶於薦東。降筵，序立於西階上，東面南上。掌事者牽馬入，陳於門內，三分庭一在南，北首西上。又掌事者奉幣篚，升自東階，以授主人，受於序端，進西面位。掌事者一人，又奉幣篚，立於主人之後。使者西階上，俱北面再拜。主人進詣楹間，南面立，使者序進，立於主人之西，俱南面。主人以幣篚授使者，使者受，退立於西階上，東面。執幣者又以授主人，主人受以授使副，使副受之，退立於使者之北，俱東面。主人還東階上，北面再拜送。使者降自西階，從者訝受幣篚。使者當庭實揖馬以出，牽馬者從出。使者出大門外之西，東面立。從者訝受馬。主人出門東，西面再拜送。使者退，主人入，立於東階下，西面。儐者吿於主人曰：“賓不顧矣。”主人反於寢。使者奉答表詣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納吉。使者之辭曰：“加諸卜筮，占曰日從，制使某也入吿〔一〕。”主人之辭曰：“臣某之女若如人，龜筮云吉，臣預在焉，臣某謹奉典制。”其餘皆如納采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納徵。其日，使者至于主人之門外，執事者入，布幕於內門之外，玄纁束陳於幕上，六馬陳於幕南，北首西上。執事者奉穀珪以匵，俟於幕東，西面。謁者引使者及主人立於大門之內外。儐者進受命，出請事。使者曰：“某奉制納徵。”儐者入吿，主人曰：“奉制賜臣以重禮，臣某祗奉典制。”儐者出吿，入，引主人出，迎使者入。執事者坐，啓匵取珪，加於玄纁。牽馬者從入，三分庭一在南，北首西上。執珪者在馬西，俱北面。其餘皆如納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册后。前一日，守宮設使者次於后氏大門外之西，尙舍設尙宮以下次於后氏閤外道西，東向，障以行帷。其日，臨軒命使，如納采。奉禮設使者位於大門外之西，東向；使副及內侍位於使者之南，舉册桉及寶綬者在南，差退，持節者在使者之北，少退，俱東向。設主人位於大門外之南，北面。使者以下及主人位於內門外，亦如之。設內謁者監位於內門外主人之南，西面。司贊位於東階東南，掌贊二人在南，差退，俱西向。又置一桉於閤外。使、副乘輅，持節，備儀仗，鼓吹備而不作。內僕進重翟以下於大門之外道西東向，以北爲上。諸衞令其屬布后儀仗。使者出次，就位。主人朝服立於東階下，西面。儐者受命，出請事。使者曰：“某奉制，授皇后備物典册。”儐者入吿，主人出迎於大門外，北面再拜，使者不答拜。使者入門而左，持節者前導，持桉者次之。主人入門而右，至內門外位。奉册寶桉者進，授使副册寶。內侍進使者前，西面受册寶，東面授內謁者監，持入，立於閤外之西，東面跪置於桉。尙宮以下入閤，奉后首飾、褘衣，傅姆贊出，尙宮引降立於庭中，北面。尙宮跪取册，尙服跪取寶綬，立於后之右，西向。司言、司寶各一人立於后左，東向。尙宮曰：“有制。”尙儀曰：“再拜。”皇后再拜。宣册。尙儀曰：“再拜。”皇后又再拜。尙宮授皇后以册，受以授司言。尙服又授以寶綬，受以授司寶。皇后升坐，內官以下俱降立於庭，重行相向，西上。司贊曰：“再拜。”掌贊承傳，皆再拜。諸應侍衞者各升，立於侍位。尙儀前跪奏曰：“禮畢。”皇后降坐以入。使者復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遣使者奉迎。其日，侍中版奏“請中嚴”。皇帝服冕出，升所御殿，文武之官五品已上立於東西朝堂。奉迎前一日，守宮設使者次於大門之外道右，設使副及內侍次於使者次西，俱南向。尙舍設宮人次於閤外道西。奉禮設使、副、持桉執鴈者、持節者及奉禮、贊者位，如册后。又設內侍位於大門外道左，西面。又設宮人以下位於堂前。使、副朝服，乘輅持節，至大門外次，宮人等各之次奉迎。尙儀奏“請皇后中嚴”。傅姆導皇后，尙宮前引，出，升堂。皇后將出，主婦出於房外之西，南向。文武奉迎者皆陪立於大門之外，文官在東，武官在西，皆北上。謁者引使者詣大門外位，主人立於內門外堂前東階下，西面。儐者受命，出請事，使者曰：“某奉制，以今吉辰，率職奉迎。”儐者入吿，主人曰：“臣謹奉典制。”儐者出吿，入，引主人出門南，北面再拜。謁者引入至內門外堂西階，使者先升，位於兩楹間，南面；副在西，持桉、執鴈者在西南，俱東面。主人升東階，詣使者前，北面立。使、副授以制書，曰：“有制。”主人再拜。使者宣制，主人降詣階間，北面再拜𥡴首。升，進，北面受制書。主人再拜，北面立。使、副授以鴈，主人再拜，進受，仍北面立。儐者引二人對舉答表桉進，主人以表授使、副，再拜，降自西階以出，復門外位。奉禮曰：“再拜。”贊者承傳，使、副俱再拜。使者曰：“令月吉日，臣某等承制，率職奉迎。”內侍受以入，傳於司言，司言受以奏聞。尙儀奏請皇后再拜。主人入，升自東階，進，西面誡之曰：“戒之敬之，夙夜無違者引二人對舉答表桉進，主人以表授使、副，再拜，降自西階以出，復門外位。奉禮曰：“再拜。”贊者承傳，使、副俱再拜。使者曰：“令月吉日，臣某等承制，率職奉迎。”內侍受以入，傳於司言，司言受以奏聞。尙儀奏請皇后再拜。主人入，升自東階，進，西面誡之曰：“戒之敬之，夙夜無違命。”皇后升輿以降，升重翟以几，姆加景，內宮侍從及內侍導引，應乘車從者如鹵簿。皇后車出大門外，以次乘車馬引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牢之日，內侍之屬設皇后大次於皇帝所御殿門外之東，南向。將夕，尙寢設皇帝御幄於室內之奧，東向。鋪地席重茵，施屛障。初昏，尙食設洗於東階，東西當東霤，南北以堂深。后洗於東房，近北。設饌於東房西墉下，籩、豆各二十四〔二〕，簋、簠各二，豋各三，俎三。尊於室內北牖下，玄酒在西。又尊於房戶外之東，無玄酒。坫在南，加四爵，合卺。器皆烏漆，卺以匏。皇后入大門，鳴鍾鼓。從永巷至大次前，回車南向，施步障。尙儀進當車前，跪請降車。皇后降，入次。尙宮引詣殿門之外，西向立。尙儀跪奏“外辦，請降坐禮迎”。皇帝降坐，尙宮前引，詣門內之西，東面揖后以入。尙食酌玄酒三注於尊，尙寢設席於室內之西，東向。皇帝導后升自西階，入室卽席，東向立。皇后入，立於尊西，南面。皇帝盥於西洗，后盥於北洗。饌入，設醬於席前，葅醢在其北；俎三設於豆東，豕俎特在北。尙食設黍于醬東，稷、稻、粱又在東；設湆于醬南。設后對醬于東，當特俎，葅醢在其南，北上；設黍于豕俎北，其西稷、稻、粱，設湆于醬北。尙食啓會郤于簠簋之南，對簠簋于北，加匕箸，尙寢設對席於饌東。尙食跪奏“饌具”。皇帝揖皇后升，對席，西面，皆坐。尙食跪取韭葅擩醢授皇帝，取葅擩醢授皇后，俱受，祭於豆間。尙食又取黍實於左手，遍取稷、稻、粱反於右手〔三〕，授皇帝，又取黍、稷、稻、粱授皇后，俱受，祭於豆間。又各取胏絕末授帝、后，俱祭於豆間。尙食各以胏加於俎。司飾二人以巾授皇帝及皇后，俱涗手。尙食各跪品嘗饌，移黍置於席上，以次授胏脊，帝、后皆食，三飯，卒食。尙食二人俱盥手洗爵於房，入室，酌于尊，以授帝、后，俱受，祭。尙食各以肝從，皆奠爵、振祭、嚌之。尙食皆受，實於俎、豆。各取爵，皆飮〔四〕。尙儀受虛爵，奠於坫。再酳如初，三酳用卺，如再酳。尙食俱降東階，洗爵，升，酌於戶外，進，北面奠爵，興，再拜，跪取爵祭酒，遂飮卒爵，奠，遂拜，執爵興，降，奠於篚。尙儀北面跪，奏稱：“禮畢，興。”帝、后俱興。尙宮引皇帝入東房，釋冕服，御常服；尙宮引皇后入幄，脫服。尙宮引皇帝入。尙食徹饌，設於東房，如初。皇后從者餕皇帝之饌，皇帝侍者餕皇后之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皇太子納妃。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皇帝遣使者至于主人之家，不持節，無制書。其納采、問名、納吉、納徵、吿期，皆如后禮。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册妃。前一日，主人設使者次大門之外道右，南向；又設宮人次於使者西南，俱東向，障以行帷。奉禮設使者位於大門外之西，副及內侍又於其南，舉册桉及璽綬，命服者又南，差退，俱東向。設主人位於門南，北面。又設位於內門外，如之。設典內位於內門外主人之南，西面。宮人位於門外使者之後，重行東向，以北爲上，障以行帷。設贊者二人位於東階東南，西向。典內預置一桉於閤外。使、副朝服，乘輅持節，鼓吹備而不作。至妃氏大門外次，掌嚴奉褕翟衣及首飾，內廏尉進厭翟於大門之外道西，東向，以北爲上。諸衞帥其屬布儀仗。使者出次，持節前導，及宮人、典內皆就位。主人朝服，出迎於大門之外，北面再拜。使者入門而左，持桉從之。主人入門而右，至內門外位。奉册寶桉者進，授使副册寶，內侍西面受之，東面授典內，典內持入，跪置於閤內之桉。奉衣服及侍衞者從入，皆立於典內之南，俱東面。傅姆贊妃出，立於庭中，北面。掌書跪取玉寶，南向。掌嚴奉首飾、褕翟，與諸宮官侍衞者以次入。司則前贊妃再拜，北面受册寶於掌書，南向授妃，妃以授司閨。司則又贊再拜，乃請妃升坐。宮官以下皆降立於庭，重行，北面西上。贊者曰：“再拜。”皆再拜。司則前啓“禮畢”。妃降座，入於室。主人儐使者如禮賓之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臨軒醮戒。前一日，衞尉設次於東朝堂之北，西向。又設宮官次於重明門外。其日，皇太子服衮冕出，升金輅，至承天門降輅，就次。前一日，有司設御座於太極殿阼階上，西向。設羣官次於朝堂，展縣，陳車輅。其日，尙舍設皇太子席位於戶牖間，南向，莞席、藻席。尙食設酒尊於東序下，又陳籩脯一、豆醢一，在尊西。晡前三刻，設羣官版位於內，奉禮設版位於外，如朝禮。侍中版奏“請中嚴”。前三刻，諸侍衞之官侍中、中書令以下俱詣閤奉迎。典儀帥贊者先入就位，吏部、兵部贊羣官出次，就門外位。侍中版奏“外辦”。皇帝服通天冠、絳紗袍，乘輿出自西房，卽御座西向。羣官入就位。典儀曰：“再拜。”贊者承傳，在位者皆再拜。皇太子入縣南，典儀曰：“再拜。”贊者承傳，皇太子再拜。詣階，脫舄，升席西，南面立。尙食酌酒於序，進詣皇太子西，東面立。皇太子再拜，受爵。尙食又薦脯醢於席前。皇太子升席坐，左執爵，右取脯，擩於醢，祭於籩、豆之間。右祭酒，興，降席西，南面坐，啐酒，奠爵，興，再拜，執爵興。奉御受虛爵，直長徹薦，還於房。皇太子進，當御座前，東面立。皇帝命之曰：“往迎尒相，承我宗事，勗帥以敬。”皇太子曰：“臣謹奉制旨。”遂再拜，降自西階，納舄，出門。典儀曰：“再拜。”贊者承傳，在位者皆再拜，以次出。侍中前跪奏“禮畢”。皇帝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皇太子旣受命，執燭、前馬、鼓吹，至于妃氏大門外道西之次，回輅南向。左庶子跪奏，降輅之次。主人設几筵。妃服褕翟、花釵，立於東房，主婦立於房戶外之西，南向。主人公服出，立於大門之內，西向。在廟則祭服。左庶子跪奏“請就位”。皇太子立於門西，東面。儐者受命出請事，左庶子承傳跪奏，皇太子曰：“以茲初昏，某奉制承命。”左庶子俛伏，興，傳於儐者，入吿，主人曰：“某謹敬具以須。”儐者出，傳於左庶子以奏。儐者入，引主人迎於門外之東，西面再拜，皇太子答再拜。主人揖皇太子先入，掌畜者以鴈授左庶子，以授皇太子，執鴈入。及內門，主人讓曰：“請皇太子入。”皇太子曰：“某弗敢先。”主人又固請，皇太子又曰：“某固弗敢先。”主人揖，皇太子入門而左，主人入門而右。及內門，主人揖入，及內霤，當曲揖，當階揖，皇太子皆報揖。至於階，主人曰：“請皇太子升。”皇太子曰：“某敢辭。”主人固請，皇太子又曰：“某敢固辭。”主人終請，皇太子又曰：“某終辭。”主人揖，皇太子報揖。主人升，立於阼階上，西面。皇太子升，進當房戶前，北面，跪奠鴈，再拜，降，出。主人不降送。內廏尉進厭翟於內門外〔五〕，傅姆導妃，司則前引，出於母左。師姆在右，保姆在左。父少進，西面戒之曰：“必有正焉，若衣花〔六〕。”命之曰：“戒之敬之，夙夜無違命。”母戒之西階上，施衿結帨，命之曰：“勉之敬之，夙夜無違命。”庶母及門內施鞶，申之以父母之命，命之曰：“敬恭聽宗父母之言，夙夜無愆。視諸衿鞶。”妃旣出內門，至輅後，皇太子授綏，姆辭不受，曰：“未敎，不足與爲禮。”妃升輅，乘以几，姆加景。皇太子馭輪三周，馭者代之。皇太子出大門，乘輅還宮，妃次於後。主人使其屬送妃，以族從〔七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牢之日，司閨設妃次於閤內道東，南向。設皇太子御幄於內殿室內西廂，東向。設席重茵，施屛障。設同牢之席於室內，皇太子之席西廂，東向，妃席東廂，西向。席閒量容牢饌。設洗於東階東南，設妃洗於東房近北。饌於東房西墉下，籩、豆各二十〔八〕，簠、簋各二，鈃各三，瓦豋一，俎三。尊在室內北墉下，玄酒在西。又設尊於房戶外之東，無玄酒。篚在南，實四爵，合卺。皇太子車至左閤，回輅南向，左庶子跪奏“請降輅”。入俟於內殿門外之東，西面。妃至左閤外，回輅南向，司則請妃降輅，前後扇、燭。就次立於內殿門西，東面。皇太子揖以入，升自西階，妃從升。執扇、燭者陳於東、西階內。皇太子卽席，東向立，妃西向立。司饌進詣階間，跪奏“具牢饌”，司則承令曰：“諾。”遂設饌如皇后同牢之禮。司饌跪奏“饌具”。皇太子及妃俱坐。司饌跪跪取脯、取韭葅，皆擩於醢，授皇太子，又取授妃，俱受，祭於籩、豆之間。司饌跪取黍實於左手，遍取稷反於右手，授皇太子，又授妃，各受，祭於葅醢之間。司饌各立，取胏皆絕末，跪授皇太子及妃，俱受，又祭於葅醢之間。司饌俱以胏加於俎。掌嚴授皇太子妃巾，涗手。以柶扱上鈃遍擩之，祭於上豆之間。司饌品嘗妃饌，移黍置於席上，以次跪授胏脊。皇太子及妃皆食以湆醬，三飯，卒食。司饌北面請進酒，司則承令曰：“諾。”司饌二人俱盥手洗爵於房，入室，酌于尊，北面立。皇太子及妃俱興，再拜。一人進授皇太子，一人授妃，皇太子及妃俱坐，祭酒，舉酒，司饌各以肝從，司則進受虛爵，奠於篚。司饌又俱洗爵，酌酒，再酳，皇太子及妃俱受爵飮。三酳用卺，如再酳。皇太子及妃立於席後，司則俱降東階，洗爵，升，酌於戶外，北面，俱奠爵，興，再拜。皇太子及妃俱答拜。司則坐，取爵祭酒，遂飮，啐爵，奠，遂拜，執爵興，降，奠爵於篚。司饌奏“徹饌”。司則前跪奏稱：“司則妾姓言，請殿下入。”皇太子入於東房，釋冕服，著袴褶。司則啓妃入幃幄，皇太子乃入室。媵餕皇太子之饌，御餕妃之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親王納妃。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納采、問名、納吉、納徵、請期，使者公服，乘犢車，至於妃氏之家，主人受於廟若寢，其賓主相見，儐贊出入升降，與其禮賓者，大抵皆如皇太子之使，而無副。其聘以玄纁束、乘馬，玉以璋。册命之日，使者持節，有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親迎。王衮冕輅車，至于妃氏之門外，主人布席於室戶外之西，西上，右几。又席於戶內，南向。設甒醴於東房東北隅，篚在尊南，實觶一、角柶一，脯醢又在其南。妃於房內卽席，南向立，姆立於右。主人立於戶之東，西面。內贊者以觶酌醴，加柶，覆之，面柄，進筵前，北面。妃降席西，南面再拜，受觶。內贊者薦脯醢，妃升席，跪，左執觶，右取脯，擩於醢，祭於籩、豆之間，遂以柶祭醴三，始扱一祭，又扱再祭，興，筵末跪，啐醴，建柶，奠觶，降筵西，南面再拜，就席立。主人乃迎賓。其餘皆如皇太子之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昏，設洗於東階東南，又設妃洗於東房近北。饌於東房，障以帷。豆十六，簠、簋各二，豋各二，俎三，羊豕、腊，羊豕節折，尊坫於室內北墉下，玄酒在西。又設尊於房戶外之東，無玄酒，坫在南，實以四爵，合卺。王至，降車以俟；妃至，降車北面立。王南面揖妃以入，及寢門，又揖以入。贊者酌玄酒三注於尊，妃從者設席於奧，東向。王導妃升自西階，入於室，卽席東面立。妃入立於尊西，南面。王盥於南洗，妃從者沃之；妃盥於北洗，王從者沃之。俱復位，立。贊者設饌入，西面，吿“饌具。”王揖妃，卽對席，西面，皆坐。其先祭而後飯，乃酳祭，至于燭入，皆如太子納妃之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公主出降。禮皆如王妃，而納采、問名、納吉、納徵、請期，主人皆受於寢。其賓之辭曰：“國恩貺室於某公之子，某公有先人之禮，使某也請。”主人命賓曰：“寡人有先皇之禮”云。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諸臣之子，一品至于三品爲一等，玄纁束、乘馬，玉以璋。四品至于五品爲一等，玄纁束、兩馬，無璋。六品至于九品爲一等，玄纁束、儷皮二，而無馬。儷皮二，內攝之，毛在內，左首，立於幕南。其餘納采、問名、納吉、納徵、請期，大抵皆如親王納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親迎之日，大昕，壻之父、女之父吿於禰廟若寢。將行，布席於東序，西向；又席於戶牖之間，南向。父公服，坐於東序，西向。子服其上服：一品衮冕，二品鷩冕，三品毳冕，四品絺冕，五品玄冕，六品爵弁。庶人絳公服。升自西階，進立於席西，南向。贊者酌酒進，北面以授子，子再拜受爵。贊者薦脯醢於席前，子升席，跪，左執爵，右取脯，擩於醢，祭於籩、豆之間。右祭酒，執爵興，降席西，南面跪，卒爵，再拜，執爵興。贊者受虛爵還尊所。子進立於父席前，東面。父命之曰：“往迎尒相，承我宗事，勗率以敬，先妣之嗣，若則有常。”庶子但云：“往迎爾相，勗率以敬。”子再拜曰：“不敢忘命。”又再拜，降，出，乃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昏，設洗、陳饌皆如親王。牲用少牢及腊，三俎、二籩、二簠，其豆數：一品十六，二品十四，三品十二。壻及婦共牢，婦之簋、簠及豆、豋之數，各視其夫。尊於室中北墉下，設尊於房戶外之東，加冪、勺，無玄酒。夫婦酌於內，尊四，爵兩，卺凡六，夫婦各三酳。主人乘革輅，至於婦氏大門外。女準其夫服，花釵、翟衣，入於房，以觶酌醴，如王妃。主人迎賓以入，遂同牢，皆如親王納妃之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質明，布舅席於東序，西向；布姑席於房戶外之西，南向。舅姑卽席，婦執笲棗、栗入，升自西階，東面再拜，進，跪奠於舅席前，舅撫之，婦退，復位，又再拜。降自西階，受笲腶脩，升，進，北面再拜，進，跪奠於姑席前，姑舉之，婦退，復位，又再拜。婦席於姑西少北，南向。側尊甒醴於房內東壁下，籩、豆一，實以脯醢，在尊北。設洗於東房近北。婦立於席西，南面。內贊者盥手，洗觶，酌醴，加柶，面柄，北面立于婦前。婦進，東面拜受，復位。內贊者西階上，北面拜送，乃薦脯醢。婦升席，坐，左執觶，右取脯，擩於醢，祭於籩、豆之間，以柶祭醴三，始扱一祭，又扱再祭，加柶於觶，面葉，興，降席西，東面坐，啐醴，建柶，興，拜。內贊者答拜。婦進升席，跪，奠觶於豆東，取脯，降自西階以出，授婦氏從人於寢門外〔九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盥饋。舅、姑入於室，婦盥饋。布席於室之奧，舅、姑共席坐，俱東面南上。贊者設尊於室內北墉盥饋。舅、姑入於室，婦盥饋。布席於室之奧，舅、姑共席坐，俱東面南上。贊者設尊於室內北墉下，饌於房內西墉下，如同牢。牲體皆節折，右載之於舅俎，左載之於姑俎。婦入，升自西階，入房，以醬進。其他饌，從者設之，皆加匕箸。俎入，設於豆東。贊者各授箸，舅、姑各以篚葅擩於醬〔一○〕，祭於籩、豆之間，又祭飯訖，乃食，三飯，卒食。婦入於房，盥手洗爵，入室，酌酒酳舅，進奠爵舅席前少東，西面再拜，舅取爵祭酒，飮之。婦受爵出戶，入房，奠於右。盥手洗爵，酌酒酳姑。設婦席於室內北墉下，尊東面，婦徹饌，設於席前如初，西上。婦進，西面再拜，退，升席，南向坐。將餕，舅命易醬，內贊者易之。婦及餕姑饌〔一一〕，婦祭，內贊者助之。旣祭，乃食，三飯，卒食。內贊者洗爵酌酒酳婦，降席，西面再拜，受爵，升席坐，祭酒，飮，執爵興，降席東，南面立。內贊者受爵，奠於坫。婦進，西面再拜，受爵，升席坐，祭酒，飮訖，執爵興，降席東，南面立。內贊者受奠於篚，婦進，西面再拜。舅、姑先降自西階，婦降自阼階。凡庶子婦，舅不降，而婦降自西階以出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67671"/>
    <w:rsid w:val="22B439C0"/>
    <w:rsid w:val="2BB67671"/>
    <w:rsid w:val="2BF326D9"/>
    <w:rsid w:val="5B2131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2009-03-04T13:59:00Z</dcterms:created>
  <dc:creator>zhangyi</dc:creator>
  <cp:lastModifiedBy>zhangyi</cp:lastModifiedBy>
  <dcterms:modified xsi:type="dcterms:W3CDTF">2009-03-04T17:51:28Z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