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南齐书   志一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礼上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今聖政日隆，聲敎惟穆，則古昔以敦風，存餼羊以愛禮，沿襲之規，有切治要，嘉禮實重，宜備舊章。謂自今王侯已下冠畢一酌醴，以遵古之義。醴卽用舊文，於事爲允。婚亦依古，以卺酌終酳之酒，竝除金銀連鏁，自餘雜器，悉用埏陶。堂人執燭，足充𤋲燎，牢燭華侈，亦宜停省。庶斵雕可期，移俗有漸。”參議竝同。奏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80329"/>
    <w:rsid w:val="07FD073A"/>
    <w:rsid w:val="496803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2009-03-04T13:55:00Z</dcterms:created>
  <dc:creator>zhangyi</dc:creator>
  <cp:lastModifiedBy>zhangyi</cp:lastModifiedBy>
  <dcterms:modified xsi:type="dcterms:W3CDTF">2009-03-06T16:38:55Z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