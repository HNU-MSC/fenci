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明史卷五十五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志第三十一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禮九嘉禮三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天子納后儀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婚禮有六，天子惟無親迎禮。漢、晉以來，皆遣使持節奉迎，其禮物儀文，各以時損益。明興，諸帝皆卽位後行册立禮。正統七年，英宗大婚，始定儀注。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凡納采問名，前期擇日，遣官吿天地宗廟。至期，設御座、制案、節案、鹵簿、綵輿、中和大樂如儀。禮部陳禮物於丹陛上及文樓下。質明，皇帝冕服陞座，百官朝服行禮訖，各就位。正副使朝服四拜，執事舉制案、節案，由中門出，禮物隨之，俱置丹陛中道。傳制官宣制曰：“茲選某官某女爲皇后，命卿等持節行納采問名禮。”正副使四拜，駕興。舉制、節案由奉天門中門出。正副使取節及制書置綵輿中，儀仗大樂前導，出大明門。釋朝服，乘馬行，詣皇后第。第中設使者幕次於大門外左，南向，設香案於正堂，設制、節案於南，別設案於北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使者至，引禮導入幕次，執事官陳禮物於正堂。使者出次，奉制書於案。禮官先入，立於東；主婚朝服出，立於西。禮官曰：“奉制建后，遣使行納采問名禮。”引主婚者出迎。使者捧制書及節，主婚者隨至堂，置制書及節於案。正副使分立案左右。主婚者四拜，詣案前跪。正使取納采制，宣曰：“朕承天序，欽紹鴻圖。經國之道，正家爲本。夫婦之倫，乾坤之義，實以相宗祀之敬，協奉養之誠，所資惟重。祗遵聖母皇太后命，遣使持節，以禮采擇。”宣訖，授主婚者。主婚者授執事者，置於北案上稍左。副使取問名制，宣曰：“朕惟夫婦之道，大倫之本。正位乎內，必資名家。特遣使持節以禮問名，尙佇來聞。”宣訖，授如前，置案上稍右。主婚者俯伏，興。執事舉表案，以表授主婚者。主婚者跪授正使，表曰：“臣某，伏承嘉命。正使某官某等，重宣制詔，問臣名族。臣女，臣夫婦所生，先臣某官某之曾孫，先臣某官某之孫，先臣某官某之外孫。臣女今年若干，謹具奏聞。”主婚者俯伏，興，退四拜。使者出，置表綵輿中。主婚者前曰：“請禮從者。”酒饌畢，主婚者捧幣以勞使者。使者出，主婚者送至大門外。使者隨綵輿入大明門左門，至奉天門外，以表節授司禮監，復命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次納吉、納徵、吿期，傳制遣使，並如前儀。但納徵用玄纁、束帛、六馬、穀圭等物，制詞曰：“茲聘某官某女爲皇后，命卿等持節行納吉、納徵、吿期禮。”皇后第，陳設如前，惟更設玉帛案。使者至，以制書、玉帛置案上，六馬陳堂下。執事先設皇后冠服諸物於正堂。禮官入，主婚者出迎，執事舉玉帛案，正使捧納吉、納徵制書，副使捧吿期制書，執節者捧節，以次入，各置於案。主婚者四拜，詣案前跪。正使取制書，宣曰：“大婚之卜，龜筮師士協從。敬循禮典，遣使持節吿吉。”又宣曰：“卿女有貞靜之德，稱母儀之選，宜共承天地宗廟。特遣使持節，以禮納徵。”宣訖，授主婚者。正副使又捧圭及玄纁以授主婚者，俱如前儀。副使取制書，宣曰：“歲令月良，吉日某甲子，大婚維宜。特遣使持節，以禮吿期。”宣訖，授如前儀。主婚者四拜，使者持節出，主婚者禮使者，使者還，復命如初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次發册奉迎，所司陳設如前儀。禮部陳雁及禮物於丹陛上，內官監陳皇后鹵簿車輅於奉天門外。制詞曰：“茲册某官某女爲皇后，命卿等持節奉册寶，行奉迎禮。”正副使以册寶置綵輿中，隨詣皇后第。至門，取制書册寶置案上。禮官先入，主婚者朝服出見。禮官曰：“奉制册后，遣使持節奉册寶，行奉迎禮。”主婚者出迎。執事者舉案前行，使者捧制書及節，執事者以雁及禮物從之。至堂中，各置於案。使者左右立，主婚者四拜，退立於西南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女官以九龍四鳳冠褘衣進皇后。內官陳儀仗於中堂前，設女樂於堂下，作止如常儀。使者以節册寶授司禮監官，內贊導入中堂。皇后具服出閤，詣香案前，向闕立，四拜。贊宣册，皇后跪。宣册官宣訖，以授皇后。皇后搢圭，受册，以授女官。女官跪受，立於西。贊宣寶，如宣册儀。贊出圭，贊興，四拜訖，皇后入閤。司禮監官持節出，授使者，報受册寶禮畢。主婚者詣案前跪。正使取奉迎制宣訖，授主婚者。副使進雁及禮物。主婚者皆跪受，如前儀。主婚者興，使者四拜出。主婚者禮使者如初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女官奏請皇后出閤。自東階下，立香案前，四拜。陞堂，南向立。主婚者進立於東，西向，曰：“戒之敬之，夙夜無違。”退立於東階。母進，立於西，東向，施衿結帨，曰：“勉之敬之，夙夜無違。”退立於西階。內執事請乘輿，皇后降階升輿。導從出，儀仗大樂前行，次綵輿，正副使隨，次司禮監官擁導，從大明門中門入。百官朝服於承天門外班迎，候輿入，乃退。皇后至午門外，鳴鐘鼓，鹵簿止。正副使以節授司禮監，復命。捧册寶官捧册寶，〔一〕儀仗女樂前導，進奉天門。至內庭幕次，司禮監以册寶授女官。皇后出輿，由西階進。皇帝由東階降迎於庭，揖皇后入內殿。帝詣更服處，具袞冕。后詣更服處，更禮服。同詣奉先殿，行謁廟禮。祭畢，還宮。合卺，帝更皮弁，陞內殿。后更衣，從陞。各陞座，東西相向。執事者舉饌案於前，女官取四金爵，酌酒以進。旣飮，進饌。復進酒、進飯訖，女官以兩卺酌酒，合和以進。旣飮，又進饌畢，興，易常服。帝從者餕后之饌，后從者餕帝之饌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次日早，帝后皆禮服，候太后陞座。帝后進座前。宮人以腶脩盤立於后左，帝后皆四拜。執事舉案至，宮人以腶脩盤授后，后捧置於案。女官舉案，后隨至太后前，進訖，復位。帝后皆四拜。三日早，帝冕服，后禮服，同詣太后宮，行八拜禮。還宮，帝服皮弁，陞座。女官導后，禮服詣帝前，行八拜禮。后還宮，陞座。引禮導在內親屬及六尙等女官，行八拜禮；次各監局內官內使，行八拜禮。是日，皇帝御奉天殿，頒詔如常儀。四日早，皇帝服袞冕御華蓋殿，親王八拜，次執事官五拜，遂陞奉天殿，百官進表，行慶賀禮。是日，太后及皇后各禮服陞座。親王入，八拜出，次內外命婦慶賀及外命婦進表箋，皆如常儀。五日行盥饋禮，尙膳監具膳脩。皇后禮服詣太后前，四拜。尙食以膳授皇后，皇后捧膳進於案，復位，四拜，退立於西南。俟膳畢，引出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皇太子納妃儀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歷代之制與納后同。隋、唐以後，始親迎，天子臨軒醮戒。宋始行盥饋禮，明因之。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洪武元年定制，凡行禮，皆遣使持節，如皇帝大婚儀。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納采、問名。制曰：“奉制納某氏女爲皇太子妃，命卿等行納采問名禮。”至妃第，儐者出，詣使者前曰：“敢請事。”使者曰：“儲宮納配，屬於令德。邦有常典，使某行納采之禮。”儐者入吿，主婚者曰：“臣某之子，昧於壼儀，不足以備采擇。恭承制命，臣某不敢辭。”儐者出吿，使者入，陳禮物於庭，宣制曰：“某奉詔采擇。”奠雁禮畢，使者出。儐者復詣使者前曰：“敢請事。”使者曰：“儲宮之配，采擇旣諧。〔二〕將加卜筮，奉制問名”儐者入吿，主婚者曰：“制以臣某之女，可以奉侍儲宮，臣某不敢辭。”儐者出吿。使者復入，陳禮奠雁如儀，宣制曰：“臣某奉詔問名，將謀諸卜筮。”主婚者曰：“臣某第幾女，某氏出。”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次納吉。儐者請事如前，使者曰：“謀諸卜筮，其占協從，制使某吿吉。”儐者入吿，主婚者曰：“臣某之子蠢愚，懼弗克堪。卜筮云吉，惟臣之幸，臣謹奉典制。”儐者出吿。使者入，陳禮奠雁如儀，宣制曰：“奉制吿吉。”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又次納徵。儐者出吿，使者入陳玉帛禮物，不奠雁，宣制曰：“某奉制吿成。”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又次請期。辭曰：“詢於龜筮，某月某日吉，制使某吿期。”主婚者曰：“敢不承命。”陳禮奠雁如儀。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又次吿廟。遣使持節授册寶儀注，悉見前。又次醮戒。皇帝服通天冠、絳紗袍，御奉天殿，百官侍立。引進導皇太子至丹陛，四拜。入殿東門就席位，東向立。司爵以醆進，〔三〕皇太子跪，搢圭，受醆祭酒。司饌以饌進，跪受亦如之。興，就席坐，飮食訖，導詣御座前跪。皇帝命之曰：“往迎爾相，承我宗事，勖帥以敬。”皇太子曰：“臣某謹奉制旨。”俯伏，興。出至丹陛，四拜畢，皇帝還宮，皇太子出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又次親迎。前一日，有司設皇太子次於妃氏大門外，南向，東宮官次於南，東西相向。至日質明，東宮官具朝服陳鹵簿鼓吹於東宮門外。皇太子冕服乘輿出，侍衞導從如儀。至宮門，降輿升輅，東宮官皆從至妃第，回轅南向，降輅升輿。至次，降輿入就次，東宮官皆就次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先是，皇太子將至，主婚者設會宴女。至期，妃服褕翟花釵，出就閤南面立，傅姆立於左右。主婚者具朝服立於西階之下。引進導皇太子出次，立於大門之東，西向。儐者朝服出，立於門東，曰：“敢請事。”引進跪啓訖，皇太子曰：“某奉制親迎。”引進受命興，承傳於儐者。儐者入吿，導主婚者出迎於大門外之西，東向再拜。皇太子答拜。引進導皇太子入門而左，執雁者從。儐者導主婚者入門而右。皇太子陞東階進，立於閤門戶前，北向立。主婚者升西階，立於西，東向。引進啓奠雁，執雁者以雁進。皇太子受雁，以授主婚者。主婚者跪受，興，以授左右，退立於西。皇太子再拜，降自東階，出至次以伺。主婚者不降送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初，皇太子入門，妃母出，立於閤門外，奠雁位之西，南向。皇太子拜訖，宮人傅姆導妃出，立於母左。主婚者命之曰：“戒之戒之，夙夜恪勤，毋或違命。”母命之曰：“勉之勉之，爾父有訓往承惟欽。”庶母申之曰：“恭聽父母之言。”宮人傅姆擎執導從，妃乘輿出門，降輿，乘鳳轎。皇太子揭簾訖，遂升輅，侍從如來儀。至東宮門外，降輅乘輿。至閤，降輿入，俟於內殿門外之東，西面。司閨導妃詣內殿門外之西，東面。皇太子揖妃入，行合卺禮，如中宮儀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又次朝見。其日，妃詣內殿陛下，候皇帝陞座。司閨導妃入，北面立，再拜，自西階升。宮人奉棗栗盤，進至御座前授妃。妃奠於御前，退復位，再拜。禮畢，詣皇后前，奉腶脩盤，如上儀。又次醴妃，次盥饋，次謁廟，次羣臣命婦朝賀，皆如儀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四年，册開平王常遇春女爲皇太子妃。禮部上儀注，太祖覽之曰：“贄禮不用筓，但用金盤，翟車用鳳轎，雁以玉爲之。古禮有親迎執綏御輪，今用轎，則揭簾是矣。其合卺，依古制用匏。妃朝見，入宮中，乘小車，以帷幕蔽之。謁廟，則皇太子俱往。禮成後三日，乃宴羣臣命婦。”著爲令。成化二十二年更定婚禮。凡節册等案，俱由奉天左門出。皇太子親迎，由東長安門出。親迎日，妃服燕居服，隨父母家廟行禮。執事者具酒饌，妃飮食訖。父母坐堂上，妃詣前各四拜。父命之曰：“爾往大內，夙夜勤愼，孝敬無違。”母命之曰：“爾父有訓，爾當敬承。”合卺前，於皇太子內殿各設拜位。皇太子揖妃入就位，再拜，妃四拜，然後各升座。廟見後，百官朝賀，致詞曰：“某官臣某等，恭惟皇太子嘉禮旣成，益綿宗社隆長之福。臣某等不勝欣忭之至，謹當慶賀。”帝賜宴如正旦儀。命婦詣太后皇后前賀，亦賜宴，致詞曰：“皇太子嘉聘禮成，益綿景福。”餘大率如洪武儀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親王婚禮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唐制，皇子納妃，命親王主婚。宋皆皇帝臨軒醮戒，略與皇太子同。明因之。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其宣制曰：“册某氏爲某王妃。”納采，致詞曰：“某王之儷，屬於懿淑，使某行納采禮。”問名詞曰：“某旣受命，將加諸卜筮，奉制問名。”主婚者曰：“制以臣某之子，可以奉侍某王，臣某不敢辭。”納吉詞曰：〔四〕“卜筮協從，使某吿吉。”主婚者曰：“臣某之子，愚弗克堪。卜貺之吉，臣與有幸，謹奉典制。”納徵詞曰：“某王之儷，卜旣協吉，制使某以儀物吿成。”主婚者曰：“奉制賜臣以重禮，臣某謹奉典制。”請期詞曰：“某月日涓吉，制使某吿期。”主婚者曰：“謹奉命。”醮戒命曰：“往迎爾相，用承厥家，勖帥以敬。”其親迎、合卺朝見、盥饋，並如皇太子。盥饋畢，王皮弁服，妃翟衣，詣東宮前，行四拜禮。東宮坐受，東宮妃立受二拜，答二拜。王與妃至妃家，妃父出迎。王先入，妃父從之。至堂，王立於東，妃父母立於西。王四拜，妃父母立受二拜，答二拜。王中坐，其餘親屬見王，四拜，王皆坐受。妃入中堂，妃父母坐，妃四拜。其餘，序家人禮。太祖之世，皇太子、皇子有二妃。洪武八年十一月徵衞國公鄧愈女爲秦王次妃，不傳制，不發册，不親迎。正副使行納徵禮，冠服擬唐、宋二品之制，儀仗視正妃稍減。婚之日，王皮弁服，導妃謁奉先殿。王在東稍前，妃西稍後。禮畢入宮，王與正妃正坐，次妃詣王前四拜，復詣正妃前四拜。次妃東坐，宴飮成禮。次日朝見，拜位如謁殿。謁中宮，不用棗栗腶脩，餘並同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公主婚禮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古者天子嫁女，不自主婚，以同姓諸侯主之，故曰公主。唐猶以親王主婚。宋始不用，惟令掌婚者於內東門納表，則天子自爲主矣。明因之。凡公主出降，行納采問名禮，壻家備禮物表文於家庭，望闕再拜。掌婚者奉至內東門，詣內使前曰：“朝恩貺室於某官某之子，某習先人之禮，使臣某請納采。”以表跪授內使。內使跪受，奉進內殿，執雁及禮物者從入。內使出，掌婚者曰：“將加卜筮，使臣某問名。”進表如初，內使出曰：“有制。”掌婚者跪，內使宣曰：“皇帝第幾女，封某公主。”掌婚者俯伏，興。入就次，賜宴出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納吉儀與納采同。掌婚者致詞曰：“加諸卜筮，占曰從吉，謹使臣某敢吿納徵。”壻家具玄纁、玉帛、乘馬、表文如儀。掌婚者致詞曰：“朝恩貺室於某官某之子某，有先人之禮，使臣某以束帛、乘馬納徵。”請期詞曰：“某命臣某謹請吉日。”親迎日，壻公服吿廟曰：“國恩貺室於某，以某日親迎，敢吿。”將行，父醮於廳，隨意致戒。壻再拜出，至內東門內。內使延入次，執雁及奉禮物者各陳於庭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其日，公主禮服辭奉先殿，詣帝后前四拜，受爵。帝后隨意訓戒。受命訖，又四拜。降階，內命婦送至內殿門外，公主陞輦。至內東門，降輦。壻揭簾，公主陞轎。壻出次立。執雁者以雁跪授壻，壻受雁，跪進於內使。內使跪受以授左右。壻再拜，先出，乘馬還。公主鹵簿車輅後發，公侯百官命婦送至府。壻先候於門。公主至，壻揭簾。公主降，同詣祠堂。壻東，公主西，皆再拜。進爵，讀祝，又再拜。出，詣寢室。壻公主相向再拜，各就坐，壻東，公主西。進饌合卺如儀，復相向再拜。明日，見舅姑。舅姑坐於東，西向。公主立於西，東向，行四拜禮。舅姑答二拜。第十日，駙馬朝見謝恩，行五拜禮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初，洪武九年，太祖以太師李善長子祺爲駙馬都尉，尙臨安公主。先期吿奉先殿。下嫁前二日，命使册公主。册後次日，謁奉先殿。又定駙馬受誥儀，吏部官捧誥命置龍亭，至太師府，駙馬朝服拜受。次日，善長及駙馬謝恩。後十日，始請婚期。二十六年稍更儀注。然儀注雖存，其拜姑舅及公主駙馬相向拜之禮，終明之世實未嘗行也。明年又更定公主、郡主封號、婚禮，及駙馬、儀賓品秩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弘治二年册封仁和長公主，重定婚儀。入府，公主駙馬同拜天地，行八拜禮。堂內設公主座於東，西向，駙馬東向座，餘如前儀。嘉靖二年，工科給事中安磐等言：“駙馬見公主，行四拜禮，公主坐受二拜。雖貴賤本殊，而夫婦分定，於禮不安。”不聽。崇禎元年，教習駙馬主事陳鍾盛言：“臣教習駙馬鞏永固，駙馬黎明於府門外月臺四拜，云至三月後，則上堂、上門、上影壁，行禮如前。始視膳於公主前，公主飮食於上，駙馬侍立於旁，過此，方議成婚。駙馬餽菓餚書臣，公主答禮書賜，皆大失禮。夫旣合卺，則儼然夫婦，安有跪拜數月，稱臣侍膳，然後成婚者？會典行四拜於合卺之前，明合卺後無拜禮也。以天子館甥，下同隸役，豈所以尊朝廷？”帝是其言，令永固卽擇日成婚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凡選駙馬，禮部榜諭在京官員軍民子弟年十四至十六，容貌齊整、行止端莊、有家教者報名，司禮內臣於諸王館會選。不中，則博訪於畿內、山東、河南。〔五〕選中三人，欽定一人，餘二人送本處儒學，充廩生。自宣德時，駙馬始有教習，用學官爲之。正統以後，令駙馬赴監讀書習禮。嘉靖六年始定禮部主事一人，專在駙馬府教習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品官婚禮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周制，凡公侯大夫士之婚娶者，用六禮。唐以後，儀物多以官品爲降殺。明洪武五年詔曰：“古之婚禮，結兩姓之歡，以重人倫。近世以來，專論聘財，習染奢侈。其儀制頒行，務從節儉，以厚風俗。”故其時品節詳明，皆有限制，後克遵者鮮矣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其制，凡品官婚娶，或爲子聘婦，皆使媒氏通書。女氏許之，擇吉納采。主婚者設賓席。至日，具祝版吿廟訖，賓至女氏第。主婚者公服出迎，揖賓及媒氏入。雁及禮物陳於廳。賓左主右，媒氏立於賓南，皆再拜。賓詣主人曰：“某官以伉儷之重施於某，某率循典禮，謹使某納采。”主婚者曰：“某之子弗嫺姆訓，旣辱采擇，敢不拜嘉。”賓主西東相向坐，〔六〕徹雁受禮訖，復陳雁及問名禮物。賓興，詣主婚者曰：“某官愼重婚禮，將加卜筮，請問名。”主婚者進曰：“某第幾女，妻某氏出。”或以紅羅，或以銷金紙，書女之第行年歲。賓辭，主婚者請禮從者。禮畢，送，送賓至門外。納吉如納采儀。賓致詞曰：“某官承嘉命，𥡴諸卜筮，龜筮協從，使某吿吉。”主婚者曰：“某未教之女，旣以吉吿，其何敢辭。”納徵如納吉儀，加玄纁、束帛、函書，不用雁。賓致詞曰：“某官以伉儷之重，加惠某官，率循典禮。有不腆之幣，敢請納徵。”主婚者曰：“某官貺某以重禮，某敢不拜受。”賓以函書授主婚者，主婚者亦答以函書。請期，亦如納吉儀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親迎日，壻父吿於禰廟。壻北面再拜立，父命之曰：“躬迎嘉偶，釐爾內治。”壻進曰：“敢不承命。”再拜，媒氏導壻之女家。其日，女氏主婚者吿廟訖，醴女如家人禮。壻至門，下馬，就大門外之次。女從者請女盛服，就寢門內，南向坐。壻出次，主婚者出迎於門外，揖而入。主婚者入門而右。壻入門而左，執雁者從，至寢戶前，北面立。主婚者立於戶東，西向。壻再拜，奠雁，出就次。主婚者不降送。〔七〕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壻旣出，女父母南向坐，保母導女四拜。父命之曰：“往之女家，以順爲正，無忘肅恭。”母命之曰：“必恭必戒，毋違舅姑之命。”庶母申之曰：“爾忱聽於訓言，毋作父母羞。”保姆及侍女翼女出門，升車。儀衞導前，送者乘車後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壻先還以俟。婦車至門，出迎於門內，揖婦入。及寢門，壻先升階，婦從升。入室，壻盥於室之東南，婦從者執巾進水以沃之；婦盥於室之西北，壻從者執巾進水以沃之。盥畢，各就座，壻東，婦西。舉食案，進酒，進饌。酒食訖，復進如初。侍女以卺注酒，進於壻婦前。各飮畢，皆興，立於座南，東西相向，皆再拜。壻婦入室，易服。壻從者餕婦之餘，婦從者餕壻之餘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明日見宗廟，設壻父拜位於東階下，壻於其後；主婦拜位於西階下，婦於其後。諸親各以序分立。其日夙興，壻父以下各就位，再拜。贊禮引婦至庭中，北面立。壻父升自東階，詣神位前，跪。三上香，三祭酒，讀祝，興，立於西。婦四拜，退，復位。壻父降自西階就拜位，壻父以下皆再拜，禮畢。次見舅姑。其日，婦立堂下，伺舅姑卽座，就位四拜。保姆引婦升自西階，至舅前，侍女奉棗栗授婦。婦進訖，降階四拜。詣姑前，進腶脩，如前儀。次舅姑醴婦，如家人禮。次盥饋。其日，婦家備饌至壻家。舅姑卽座，婦四拜。升自西階，至舅前。從者舉食案以饌授婦，婦進饌，執事者加匕筯。進饌於姑，亦如之。食訖，徹饌，婦降階就位，四拜，禮畢。舅姑再醴婦，如初儀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庶人婚禮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禮云“婚禮下達”，則六禮之行，無貴賤一也。朱子家禮無問名、納吉，止納采、納幣、請期。洪武元年定制用之；下令禁指腹、割衫襟爲親者凡庶人娶婦，男年十六，女年十四以上，並聽婚娶。壻常服，或假九品服，婦服花釵大袖。其納采、納幣、請期，略倣品官之儀。有媒無賓，詞亦稍異。親迎前一日，女氏使人陳設於壻之寢室，俗謂之鋪房。至若吿詞、醮戒、奠雁、合卺，並如品官儀。見祖禰舅姑，舅姑醴婦，亦略相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61D0C"/>
    <w:rsid w:val="05451610"/>
    <w:rsid w:val="26861D0C"/>
    <w:rsid w:val="35D22BE7"/>
    <w:rsid w:val="37B92E0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2009-03-03T05:21:00Z</dcterms:created>
  <dc:creator>zhangyi</dc:creator>
  <cp:lastModifiedBy>zhangyi</cp:lastModifiedBy>
  <dcterms:modified xsi:type="dcterms:W3CDTF">2009-03-04T15:04:26Z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