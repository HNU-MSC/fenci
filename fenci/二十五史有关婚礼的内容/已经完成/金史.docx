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"https://baike.baidu.com/item/%E9%87%91%E5%8F%B2/1995379" \t "https://baike.baidu.com/item/%E4%BA%8C%E5%8D%81%E4%BA%94%E5%8F%B2/_blank"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金史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卷六十四 列传第二 后妃下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后之始生，有紅光被體，移時不退。就養於姨冀國公主，旣長，孝謹如事所生。大定二十三年，章宗爲金源郡王，行納采禮。世宗遣近侍局使徒單懷忠就賜金百兩、銀千兩、廐馬六匹、重綵三十端。拜命間，慶雲見于日側，觀者異之。是年十一月，備禮親迎。詔親王宰執三品已上官及命婦會禮，封金源郡王夫人，後進封妃，崩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卷一百二十  列传第五十八 世戚 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贊曰：天子娶后，王姬下嫁，豈不重哉。秦、漢以來，無世世甥舅之家。關雎之道缺，外戚驕盈，何彼穠矣不作，王姬肅雝之義幾希矣。蓋古者異姓世爵公侯與天子爲昏因，他姓不得參焉。女爲王后，己尙王姬，而自貴其貴，富厚不加焉，寵榮不與焉。使漢、唐行此道，則無呂氏、王氏、武氏之難，公主下嫁各安其分、各得其所矣。金之徒單、拏懶、唐括、蒲察、裴滿、紇石烈、僕散皆貴族也，天子娶后必于是，公主下嫁必于是，與周之齊、紀無異，此昏禮之最得宜者，盛於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漢、唐矣。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444CE"/>
    <w:rsid w:val="0BDF629A"/>
    <w:rsid w:val="30C444CE"/>
    <w:rsid w:val="658A1D4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2009-03-04T14:01:00Z</dcterms:created>
  <dc:creator>zhangyi</dc:creator>
  <cp:lastModifiedBy>zhangyi</cp:lastModifiedBy>
  <dcterms:modified xsi:type="dcterms:W3CDTF">2009-03-05T12:27:42Z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